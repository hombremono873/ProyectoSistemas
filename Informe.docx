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B3D4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BB61DF" wp14:editId="31A6A85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022F2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6195D764" wp14:editId="4C750ED7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8"/>
      </w:tblGrid>
      <w:tr w:rsidR="00D077E9" w14:paraId="4B41B350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57C0C1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1C71D15" wp14:editId="1883A808">
                      <wp:extent cx="3738880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8880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68D8C" w14:textId="715BFD23" w:rsidR="00D077E9" w:rsidRDefault="004A1E38" w:rsidP="004A1E38">
                                  <w:pPr>
                                    <w:pStyle w:val="Ttulo"/>
                                    <w:rPr>
                                      <w:lang w:val="es-MX" w:bidi="es-ES"/>
                                    </w:rPr>
                                  </w:pPr>
                                  <w:r>
                                    <w:rPr>
                                      <w:lang w:val="es-MX" w:bidi="es-ES"/>
                                    </w:rPr>
                                    <w:t>CONVERSOR</w:t>
                                  </w:r>
                                </w:p>
                                <w:p w14:paraId="710B224B" w14:textId="0918BEA0" w:rsidR="004A1E38" w:rsidRPr="004A1E38" w:rsidRDefault="004A1E38" w:rsidP="004A1E38">
                                  <w:pPr>
                                    <w:pStyle w:val="Ttulo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 w:bidi="es-ES"/>
                                    </w:rPr>
                                    <w:t>XML_TO_JSON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C71D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94.4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" filled="f" stroked="f" strokeweight=".5pt">
                      <v:textbox>
                        <w:txbxContent>
                          <w:p w14:paraId="34F68D8C" w14:textId="715BFD23" w:rsidR="00D077E9" w:rsidRDefault="004A1E38" w:rsidP="004A1E38">
                            <w:pPr>
                              <w:pStyle w:val="Ttulo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>CONVERSOR</w:t>
                            </w:r>
                          </w:p>
                          <w:p w14:paraId="710B224B" w14:textId="0918BEA0" w:rsidR="004A1E38" w:rsidRPr="004A1E38" w:rsidRDefault="004A1E38" w:rsidP="004A1E38">
                            <w:pPr>
                              <w:pStyle w:val="Ttul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>XML_TO_JSON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68A85F4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55C99BD" wp14:editId="1C82A5EE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AE0807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7A4795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88DD74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1B0075A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2A00724F6904E0CB18C29FD614ACB04"/>
              </w:placeholder>
              <w15:appearance w15:val="hidden"/>
            </w:sdtPr>
            <w:sdtContent>
              <w:p w14:paraId="0BD0D6E8" w14:textId="77777777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4A1E38">
                  <w:rPr>
                    <w:rStyle w:val="SubttuloCar"/>
                    <w:b w:val="0"/>
                    <w:noProof/>
                    <w:lang w:bidi="es-ES"/>
                  </w:rPr>
                  <w:t>22 julio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65D127E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B244CC3" wp14:editId="1AA1C29D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BB68E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3F45D1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0A3766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A02E2E1" w14:textId="355A28BF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8B0A5A56908848B19B9741791700014D"/>
                </w:placeholder>
                <w15:appearance w15:val="hidden"/>
              </w:sdtPr>
              <w:sdtContent>
                <w:r w:rsidR="004A1E38">
                  <w:rPr>
                    <w:noProof/>
                  </w:rPr>
                  <w:t>Laboratorio</w:t>
                </w:r>
              </w:sdtContent>
            </w:sdt>
          </w:p>
          <w:p w14:paraId="6BC69CE4" w14:textId="6763B695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D5F4076760A24813BD3809F1D804E10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4A1E38">
                  <w:rPr>
                    <w:noProof/>
                  </w:rPr>
                  <w:t>Omar Alberto Torres</w:t>
                </w:r>
              </w:sdtContent>
            </w:sdt>
          </w:p>
          <w:p w14:paraId="3D7DB7C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BAE8D7D" w14:textId="77605328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82EAEF" wp14:editId="45632E5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36372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7276DDFB" w14:textId="6F62249B" w:rsidR="00D077E9" w:rsidRDefault="004A1E38" w:rsidP="00D077E9">
      <w:pPr>
        <w:pStyle w:val="Ttulo1"/>
        <w:rPr>
          <w:noProof/>
        </w:rPr>
      </w:pPr>
      <w:r>
        <w:lastRenderedPageBreak/>
        <w:t>Conversor XML hacia JSON</w:t>
      </w:r>
    </w:p>
    <w:tbl>
      <w:tblPr>
        <w:tblW w:w="11726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6"/>
      </w:tblGrid>
      <w:tr w:rsidR="00D077E9" w14:paraId="51C00387" w14:textId="77777777" w:rsidTr="00924207">
        <w:trPr>
          <w:trHeight w:val="3546"/>
        </w:trPr>
        <w:tc>
          <w:tcPr>
            <w:tcW w:w="11726" w:type="dxa"/>
          </w:tcPr>
          <w:sdt>
            <w:sdtPr>
              <w:rPr>
                <w:noProof/>
              </w:rPr>
              <w:id w:val="1660650702"/>
              <w:placeholder>
                <w:docPart w:val="5B37513B79514C41A9B0DAB2AE2DB438"/>
              </w:placeholder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</w:rPr>
            </w:sdtEndPr>
            <w:sdtContent>
              <w:p w14:paraId="409ABDBA" w14:textId="502444BD" w:rsidR="0078226E" w:rsidRDefault="0078226E" w:rsidP="00DF027C">
                <w:pPr>
                  <w:pStyle w:val="Ttulo2"/>
                  <w:rPr>
                    <w:noProof/>
                  </w:rPr>
                </w:pPr>
                <w:r>
                  <w:rPr>
                    <w:noProof/>
                  </w:rPr>
                  <w:t>Para el desarrollo de esta actividad se siguió los siguientes pasos:</w:t>
                </w:r>
              </w:p>
              <w:p w14:paraId="7EE3A21F" w14:textId="77777777" w:rsidR="0078226E" w:rsidRDefault="0078226E" w:rsidP="0078226E"/>
              <w:p w14:paraId="3F8F8D30" w14:textId="07E33CB7" w:rsidR="0078226E" w:rsidRDefault="0078226E" w:rsidP="0078226E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Se creo la estructura del programa así:</w:t>
                </w:r>
              </w:p>
              <w:p w14:paraId="339CE7E9" w14:textId="53B68EFD" w:rsidR="0078226E" w:rsidRDefault="0078226E" w:rsidP="0078226E">
                <w:pPr>
                  <w:pStyle w:val="Prrafodelista"/>
                </w:pPr>
                <w:r>
                  <w:rPr>
                    <w:noProof/>
                  </w:rPr>
                  <w:drawing>
                    <wp:inline distT="0" distB="0" distL="0" distR="0" wp14:anchorId="5A66686C" wp14:editId="25C0E1A2">
                      <wp:extent cx="4324350" cy="3810000"/>
                      <wp:effectExtent l="0" t="0" r="0" b="0"/>
                      <wp:docPr id="4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4350" cy="381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1D987447" w14:textId="7CB17EA3" w:rsidR="00924207" w:rsidRDefault="00924207" w:rsidP="0078226E">
                <w:pPr>
                  <w:pStyle w:val="Prrafodelista"/>
                </w:pPr>
              </w:p>
              <w:p w14:paraId="405431EB" w14:textId="790BE434" w:rsidR="00924207" w:rsidRDefault="00924207" w:rsidP="0078226E">
                <w:pPr>
                  <w:pStyle w:val="Prrafodelista"/>
                </w:pPr>
              </w:p>
              <w:p w14:paraId="583E84F1" w14:textId="717EFAAC" w:rsidR="00924207" w:rsidRDefault="00924207" w:rsidP="0078226E">
                <w:pPr>
                  <w:pStyle w:val="Prrafodelista"/>
                </w:pPr>
              </w:p>
              <w:p w14:paraId="2F63929E" w14:textId="19FC943D" w:rsidR="00924207" w:rsidRDefault="00924207" w:rsidP="0078226E">
                <w:pPr>
                  <w:pStyle w:val="Prrafodelista"/>
                </w:pPr>
              </w:p>
              <w:p w14:paraId="09CF9DAA" w14:textId="7CE02A64" w:rsidR="00924207" w:rsidRDefault="00924207" w:rsidP="0078226E">
                <w:pPr>
                  <w:pStyle w:val="Prrafodelista"/>
                </w:pPr>
              </w:p>
              <w:p w14:paraId="3EC741E7" w14:textId="7D381341" w:rsidR="00924207" w:rsidRDefault="00924207" w:rsidP="0078226E">
                <w:pPr>
                  <w:pStyle w:val="Prrafodelista"/>
                </w:pPr>
              </w:p>
              <w:p w14:paraId="6B47AABC" w14:textId="376DCD88" w:rsidR="00924207" w:rsidRDefault="00924207" w:rsidP="0078226E">
                <w:pPr>
                  <w:pStyle w:val="Prrafodelista"/>
                </w:pPr>
              </w:p>
              <w:p w14:paraId="0A72AF27" w14:textId="6CB62F5A" w:rsidR="00924207" w:rsidRDefault="00924207" w:rsidP="0078226E">
                <w:pPr>
                  <w:pStyle w:val="Prrafodelista"/>
                </w:pPr>
              </w:p>
              <w:p w14:paraId="244374C7" w14:textId="4AE3AB1E" w:rsidR="00924207" w:rsidRDefault="00924207" w:rsidP="0078226E">
                <w:pPr>
                  <w:pStyle w:val="Prrafodelista"/>
                </w:pPr>
              </w:p>
              <w:p w14:paraId="1B2879EA" w14:textId="7AD9BB94" w:rsidR="00924207" w:rsidRDefault="00924207" w:rsidP="0078226E">
                <w:pPr>
                  <w:pStyle w:val="Prrafodelista"/>
                </w:pPr>
              </w:p>
              <w:p w14:paraId="0DFE181A" w14:textId="67EF5052" w:rsidR="00924207" w:rsidRDefault="00924207" w:rsidP="0078226E">
                <w:pPr>
                  <w:pStyle w:val="Prrafodelista"/>
                </w:pPr>
              </w:p>
              <w:p w14:paraId="62E94070" w14:textId="295A030C" w:rsidR="00924207" w:rsidRDefault="00924207" w:rsidP="0078226E">
                <w:pPr>
                  <w:pStyle w:val="Prrafodelista"/>
                </w:pPr>
              </w:p>
              <w:p w14:paraId="7D33AE95" w14:textId="42BD986B" w:rsidR="00924207" w:rsidRDefault="00924207" w:rsidP="0078226E">
                <w:pPr>
                  <w:pStyle w:val="Prrafodelista"/>
                </w:pPr>
              </w:p>
              <w:p w14:paraId="7E8D184F" w14:textId="05EA8DEE" w:rsidR="00924207" w:rsidRDefault="00924207" w:rsidP="0078226E">
                <w:pPr>
                  <w:pStyle w:val="Prrafodelista"/>
                </w:pPr>
              </w:p>
              <w:p w14:paraId="1253A76D" w14:textId="2E4AAA69" w:rsidR="00924207" w:rsidRDefault="00924207" w:rsidP="0078226E">
                <w:pPr>
                  <w:pStyle w:val="Prrafodelista"/>
                </w:pPr>
              </w:p>
              <w:p w14:paraId="01783F43" w14:textId="7D1F9AE5" w:rsidR="00924207" w:rsidRDefault="00924207" w:rsidP="0078226E">
                <w:pPr>
                  <w:pStyle w:val="Prrafodelista"/>
                </w:pPr>
              </w:p>
              <w:p w14:paraId="40862DD1" w14:textId="76987C38" w:rsidR="00924207" w:rsidRDefault="00924207" w:rsidP="0078226E">
                <w:pPr>
                  <w:pStyle w:val="Prrafodelista"/>
                </w:pPr>
              </w:p>
              <w:p w14:paraId="52E2739E" w14:textId="547A573A" w:rsidR="00924207" w:rsidRDefault="00924207" w:rsidP="0078226E">
                <w:pPr>
                  <w:pStyle w:val="Prrafodelista"/>
                </w:pPr>
              </w:p>
              <w:p w14:paraId="3EFB4922" w14:textId="40F30748" w:rsidR="0078226E" w:rsidRDefault="0078226E" w:rsidP="0078226E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Se creó la clase Json.java</w:t>
                </w:r>
              </w:p>
              <w:p w14:paraId="466B1FA3" w14:textId="421ECEED" w:rsidR="0078226E" w:rsidRDefault="00924207" w:rsidP="0078226E">
                <w:pPr>
                  <w:pStyle w:val="Prrafodelista"/>
                </w:pPr>
                <w:r>
                  <w:rPr>
                    <w:noProof/>
                  </w:rPr>
                  <w:drawing>
                    <wp:inline distT="0" distB="0" distL="0" distR="0" wp14:anchorId="732D81EF" wp14:editId="33DEAE41">
                      <wp:extent cx="6371590" cy="4518025"/>
                      <wp:effectExtent l="0" t="0" r="0" b="0"/>
                      <wp:docPr id="9" name="Imagen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4518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2F51EE2" w14:textId="00AE9434" w:rsidR="00924207" w:rsidRDefault="00924207" w:rsidP="0078226E">
                <w:pPr>
                  <w:pStyle w:val="Prrafodelista"/>
                </w:pPr>
              </w:p>
              <w:p w14:paraId="44784909" w14:textId="0DFD820F" w:rsidR="00924207" w:rsidRDefault="00924207" w:rsidP="0078226E">
                <w:pPr>
                  <w:pStyle w:val="Prrafodelista"/>
                </w:pPr>
              </w:p>
              <w:p w14:paraId="51733325" w14:textId="1D9B4510" w:rsidR="00924207" w:rsidRDefault="00924207" w:rsidP="0078226E">
                <w:pPr>
                  <w:pStyle w:val="Prrafodelista"/>
                </w:pPr>
              </w:p>
              <w:p w14:paraId="68B52AD0" w14:textId="093849A7" w:rsidR="00924207" w:rsidRDefault="00924207" w:rsidP="0078226E">
                <w:pPr>
                  <w:pStyle w:val="Prrafodelista"/>
                </w:pPr>
              </w:p>
              <w:p w14:paraId="4F6E4836" w14:textId="54D51077" w:rsidR="00924207" w:rsidRDefault="00924207" w:rsidP="0078226E">
                <w:pPr>
                  <w:pStyle w:val="Prrafodelista"/>
                </w:pPr>
              </w:p>
              <w:p w14:paraId="0CE57EB3" w14:textId="5B3A47DB" w:rsidR="00924207" w:rsidRDefault="00924207" w:rsidP="0078226E">
                <w:pPr>
                  <w:pStyle w:val="Prrafodelista"/>
                </w:pPr>
              </w:p>
              <w:p w14:paraId="65E38A8D" w14:textId="654735F0" w:rsidR="00924207" w:rsidRDefault="00924207" w:rsidP="0078226E">
                <w:pPr>
                  <w:pStyle w:val="Prrafodelista"/>
                </w:pPr>
              </w:p>
              <w:p w14:paraId="77ED158C" w14:textId="5D608223" w:rsidR="00924207" w:rsidRDefault="00924207" w:rsidP="0078226E">
                <w:pPr>
                  <w:pStyle w:val="Prrafodelista"/>
                </w:pPr>
              </w:p>
              <w:p w14:paraId="5A6D504E" w14:textId="2EAEA724" w:rsidR="00924207" w:rsidRDefault="00924207" w:rsidP="0078226E">
                <w:pPr>
                  <w:pStyle w:val="Prrafodelista"/>
                </w:pPr>
              </w:p>
              <w:p w14:paraId="7D4ECBA5" w14:textId="52E7624A" w:rsidR="00924207" w:rsidRDefault="00924207" w:rsidP="0078226E">
                <w:pPr>
                  <w:pStyle w:val="Prrafodelista"/>
                </w:pPr>
              </w:p>
              <w:p w14:paraId="11B299B6" w14:textId="0BBF9304" w:rsidR="00924207" w:rsidRDefault="00924207" w:rsidP="0078226E">
                <w:pPr>
                  <w:pStyle w:val="Prrafodelista"/>
                </w:pPr>
              </w:p>
              <w:p w14:paraId="4F77C742" w14:textId="412421C4" w:rsidR="00924207" w:rsidRDefault="00924207" w:rsidP="0078226E">
                <w:pPr>
                  <w:pStyle w:val="Prrafodelista"/>
                </w:pPr>
              </w:p>
              <w:p w14:paraId="22304089" w14:textId="30288390" w:rsidR="00924207" w:rsidRDefault="00924207" w:rsidP="0078226E">
                <w:pPr>
                  <w:pStyle w:val="Prrafodelista"/>
                </w:pPr>
              </w:p>
              <w:p w14:paraId="1D4C0335" w14:textId="0823BE35" w:rsidR="00924207" w:rsidRDefault="00924207" w:rsidP="0078226E">
                <w:pPr>
                  <w:pStyle w:val="Prrafodelista"/>
                </w:pPr>
              </w:p>
              <w:p w14:paraId="5E44A256" w14:textId="0A14A818" w:rsidR="00924207" w:rsidRDefault="00924207" w:rsidP="0078226E">
                <w:pPr>
                  <w:pStyle w:val="Prrafodelista"/>
                </w:pPr>
              </w:p>
              <w:p w14:paraId="558154F1" w14:textId="5DA4928B" w:rsidR="00924207" w:rsidRDefault="00924207" w:rsidP="0078226E">
                <w:pPr>
                  <w:pStyle w:val="Prrafodelista"/>
                </w:pPr>
              </w:p>
              <w:p w14:paraId="2ED9BBF6" w14:textId="2E4E7B9E" w:rsidR="00924207" w:rsidRDefault="00924207" w:rsidP="0078226E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lastRenderedPageBreak/>
                  <w:t>Se cargaron las siguientes dependencias:</w:t>
                </w:r>
              </w:p>
              <w:p w14:paraId="13E93ABD" w14:textId="3FE63C5C" w:rsidR="00924207" w:rsidRDefault="00924207" w:rsidP="00924207">
                <w:pPr>
                  <w:pStyle w:val="Prrafodelista"/>
                </w:pPr>
                <w:r>
                  <w:rPr>
                    <w:noProof/>
                  </w:rPr>
                  <w:drawing>
                    <wp:inline distT="0" distB="0" distL="0" distR="0" wp14:anchorId="5BBE3AA1" wp14:editId="2BDC29C7">
                      <wp:extent cx="6371590" cy="3251835"/>
                      <wp:effectExtent l="0" t="0" r="0" b="5715"/>
                      <wp:docPr id="10" name="Imagen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32518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EA662AB" w14:textId="77777777" w:rsidR="00924207" w:rsidRDefault="00924207" w:rsidP="00924207">
                <w:pPr>
                  <w:pStyle w:val="Prrafodelista"/>
                </w:pPr>
              </w:p>
              <w:p w14:paraId="64F91AB5" w14:textId="77777777" w:rsidR="00924207" w:rsidRDefault="00924207" w:rsidP="0078226E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Se ejecutó el programa y estos son los resultados:</w:t>
                </w:r>
              </w:p>
              <w:p w14:paraId="552EE3D6" w14:textId="5A9E34D3" w:rsidR="00D077E9" w:rsidRPr="0078226E" w:rsidRDefault="003C7AAF" w:rsidP="00924207">
                <w:pPr>
                  <w:pStyle w:val="Prrafodelista"/>
                </w:pPr>
                <w:r>
                  <w:rPr>
                    <w:noProof/>
                  </w:rPr>
                  <w:drawing>
                    <wp:inline distT="0" distB="0" distL="0" distR="0" wp14:anchorId="025D68EF" wp14:editId="548F49FA">
                      <wp:extent cx="6371590" cy="2243455"/>
                      <wp:effectExtent l="0" t="0" r="0" b="4445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22434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2E77A1D" w14:textId="77777777" w:rsidR="00DF027C" w:rsidRDefault="00DF027C" w:rsidP="00DF027C">
            <w:pPr>
              <w:rPr>
                <w:noProof/>
              </w:rPr>
            </w:pPr>
          </w:p>
          <w:p w14:paraId="05445732" w14:textId="7F6AFA14" w:rsidR="00DF027C" w:rsidRPr="00DF027C" w:rsidRDefault="00DF027C" w:rsidP="00DF027C">
            <w:pPr>
              <w:pStyle w:val="Contenido"/>
              <w:rPr>
                <w:noProof/>
              </w:rPr>
            </w:pPr>
          </w:p>
          <w:p w14:paraId="29D1D689" w14:textId="77777777" w:rsidR="00DF027C" w:rsidRDefault="00DF027C" w:rsidP="00DF027C">
            <w:pPr>
              <w:rPr>
                <w:noProof/>
              </w:rPr>
            </w:pPr>
          </w:p>
          <w:p w14:paraId="7220072B" w14:textId="2F7B9FBA" w:rsidR="00DF027C" w:rsidRDefault="00DF027C" w:rsidP="00DF027C">
            <w:pPr>
              <w:pStyle w:val="Contenido"/>
              <w:rPr>
                <w:noProof/>
              </w:rPr>
            </w:pPr>
          </w:p>
        </w:tc>
      </w:tr>
      <w:tr w:rsidR="00924207" w14:paraId="07308DA7" w14:textId="77777777" w:rsidTr="00924207">
        <w:trPr>
          <w:trHeight w:val="3546"/>
        </w:trPr>
        <w:tc>
          <w:tcPr>
            <w:tcW w:w="11726" w:type="dxa"/>
          </w:tcPr>
          <w:p w14:paraId="420D9EF1" w14:textId="77777777" w:rsidR="00924207" w:rsidRDefault="00924207" w:rsidP="00DF027C">
            <w:pPr>
              <w:pStyle w:val="Ttulo2"/>
              <w:rPr>
                <w:noProof/>
              </w:rPr>
            </w:pPr>
          </w:p>
          <w:p w14:paraId="6DBD0332" w14:textId="6CB6F623" w:rsidR="00924207" w:rsidRPr="00924207" w:rsidRDefault="00924207" w:rsidP="00924207"/>
        </w:tc>
      </w:tr>
      <w:tr w:rsidR="00DF027C" w14:paraId="11492A91" w14:textId="77777777" w:rsidTr="00924207">
        <w:trPr>
          <w:trHeight w:val="1899"/>
        </w:trPr>
        <w:tc>
          <w:tcPr>
            <w:tcW w:w="11726" w:type="dxa"/>
            <w:shd w:val="clear" w:color="auto" w:fill="F2F2F2" w:themeFill="background1" w:themeFillShade="F2"/>
            <w:vAlign w:val="center"/>
          </w:tcPr>
          <w:p w14:paraId="4E5440DD" w14:textId="60744AA6" w:rsidR="00DF027C" w:rsidRPr="00DF027C" w:rsidRDefault="00DF027C" w:rsidP="00DF027C">
            <w:pPr>
              <w:pStyle w:val="Textodestacado"/>
              <w:jc w:val="center"/>
              <w:rPr>
                <w:noProof/>
              </w:rPr>
            </w:pPr>
          </w:p>
        </w:tc>
      </w:tr>
      <w:tr w:rsidR="00DF027C" w14:paraId="7E7AB526" w14:textId="77777777" w:rsidTr="00924207">
        <w:trPr>
          <w:trHeight w:val="5931"/>
        </w:trPr>
        <w:tc>
          <w:tcPr>
            <w:tcW w:w="11726" w:type="dxa"/>
          </w:tcPr>
          <w:p w14:paraId="3EF2ACB5" w14:textId="77777777"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sdt>
            <w:sdtPr>
              <w:rPr>
                <w:noProof/>
              </w:rPr>
              <w:id w:val="-415933964"/>
              <w:placeholder>
                <w:docPart w:val="D19529393F444F0593004C1CF9F64DE0"/>
              </w:placeholder>
              <w:temporary/>
              <w:showingPlcHdr/>
              <w15:appearance w15:val="hidden"/>
            </w:sdtPr>
            <w:sdtContent>
              <w:p w14:paraId="7ED85FC9" w14:textId="77777777" w:rsidR="00DF027C" w:rsidRP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Para empezar ahora mismo, pulse el texto de cualquier marcador de posición (como este) y empiece a escribir para reemplazarlo por el suyo.</w:t>
                </w:r>
              </w:p>
            </w:sdtContent>
          </w:sdt>
          <w:p w14:paraId="4DDF9F86" w14:textId="77777777" w:rsidR="00DF027C" w:rsidRDefault="00DF027C" w:rsidP="00DF027C">
            <w:pPr>
              <w:pStyle w:val="Contenido"/>
              <w:rPr>
                <w:noProof/>
              </w:rPr>
            </w:pPr>
          </w:p>
          <w:sdt>
            <w:sdtPr>
              <w:rPr>
                <w:noProof/>
              </w:rPr>
              <w:id w:val="1005247712"/>
              <w:placeholder>
                <w:docPart w:val="18FA321B828C406799A1EDA92BCB547F"/>
              </w:placeholder>
              <w:temporary/>
              <w:showingPlcHdr/>
              <w15:appearance w15:val="hidden"/>
            </w:sdtPr>
            <w:sdtContent>
              <w:p w14:paraId="16F7BB1D" w14:textId="77777777" w:rsid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 xml:space="preserve">¿Quiere insertar una imagen de sus archivos o agregar una forma, un cuadro de texto o una tabla? ¡Adelante! En la pestaña Insertar de la cinta de opciones, pulse la opción que necesite. </w:t>
                </w:r>
              </w:p>
            </w:sdtContent>
          </w:sdt>
          <w:p w14:paraId="38D1FC6F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  <w:p w14:paraId="6ACE114D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44846E83" w14:textId="77777777" w:rsidR="00AB02A7" w:rsidRDefault="00AB02A7" w:rsidP="00DF027C">
      <w:pPr>
        <w:rPr>
          <w:noProof/>
        </w:rPr>
      </w:pPr>
    </w:p>
    <w:p w14:paraId="27906D3C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B9B5D" w14:textId="77777777" w:rsidR="000C4BE4" w:rsidRDefault="000C4BE4">
      <w:r>
        <w:separator/>
      </w:r>
    </w:p>
    <w:p w14:paraId="796426DB" w14:textId="77777777" w:rsidR="000C4BE4" w:rsidRDefault="000C4BE4"/>
  </w:endnote>
  <w:endnote w:type="continuationSeparator" w:id="0">
    <w:p w14:paraId="633F79AB" w14:textId="77777777" w:rsidR="000C4BE4" w:rsidRDefault="000C4BE4">
      <w:r>
        <w:continuationSeparator/>
      </w:r>
    </w:p>
    <w:p w14:paraId="152B8704" w14:textId="77777777" w:rsidR="000C4BE4" w:rsidRDefault="000C4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73B2BBCE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ADBC80C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06FB" w14:textId="77777777" w:rsidR="000C4BE4" w:rsidRDefault="000C4BE4">
      <w:r>
        <w:separator/>
      </w:r>
    </w:p>
    <w:p w14:paraId="1A8195F7" w14:textId="77777777" w:rsidR="000C4BE4" w:rsidRDefault="000C4BE4"/>
  </w:footnote>
  <w:footnote w:type="continuationSeparator" w:id="0">
    <w:p w14:paraId="04A56891" w14:textId="77777777" w:rsidR="000C4BE4" w:rsidRDefault="000C4BE4">
      <w:r>
        <w:continuationSeparator/>
      </w:r>
    </w:p>
    <w:p w14:paraId="58A92BF6" w14:textId="77777777" w:rsidR="000C4BE4" w:rsidRDefault="000C4B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3FB1DF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9A1EC83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23B8F49B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50582"/>
    <w:multiLevelType w:val="hybridMultilevel"/>
    <w:tmpl w:val="E9BEC7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60526"/>
    <w:multiLevelType w:val="hybridMultilevel"/>
    <w:tmpl w:val="66E60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14182">
    <w:abstractNumId w:val="1"/>
  </w:num>
  <w:num w:numId="2" w16cid:durableId="45718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38"/>
    <w:rsid w:val="0002482E"/>
    <w:rsid w:val="00050324"/>
    <w:rsid w:val="000747A0"/>
    <w:rsid w:val="000A0150"/>
    <w:rsid w:val="000C4BE4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C7AAF"/>
    <w:rsid w:val="003D3863"/>
    <w:rsid w:val="004110DE"/>
    <w:rsid w:val="0044085A"/>
    <w:rsid w:val="004A1E38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226E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24207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2C8B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6E753"/>
  <w15:docId w15:val="{BCA5C71A-8AF5-46B7-BCC9-6FA084BE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78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A4A0DD3A-64A8-42AB-B87E-8A5868F72F8A%7d\%7bC720ED2D-EB4F-4BD5-9733-8E71E67BD60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A00724F6904E0CB18C29FD614AC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4F5EE-D776-42F6-997C-CE16026B05B5}"/>
      </w:docPartPr>
      <w:docPartBody>
        <w:p w:rsidR="00000000" w:rsidRDefault="00000000">
          <w:pPr>
            <w:pStyle w:val="72A00724F6904E0CB18C29FD614ACB04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22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8B0A5A56908848B19B97417917000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2D43-B015-481B-B2E1-0D661780D7A2}"/>
      </w:docPartPr>
      <w:docPartBody>
        <w:p w:rsidR="00000000" w:rsidRDefault="00000000">
          <w:pPr>
            <w:pStyle w:val="8B0A5A56908848B19B9741791700014D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D5F4076760A24813BD3809F1D804E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0787F-81A4-4679-B312-BE74480D4637}"/>
      </w:docPartPr>
      <w:docPartBody>
        <w:p w:rsidR="00000000" w:rsidRDefault="00000000">
          <w:pPr>
            <w:pStyle w:val="D5F4076760A24813BD3809F1D804E108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5B37513B79514C41A9B0DAB2AE2D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53D2-AB24-4844-8338-CC45669EBDC6}"/>
      </w:docPartPr>
      <w:docPartBody>
        <w:p w:rsidR="00000000" w:rsidRDefault="00000000">
          <w:pPr>
            <w:pStyle w:val="5B37513B79514C41A9B0DAB2AE2DB438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D19529393F444F0593004C1CF9F64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9B389-B9D6-4E6B-B241-AF6E14C65E3A}"/>
      </w:docPartPr>
      <w:docPartBody>
        <w:p w:rsidR="00000000" w:rsidRDefault="00000000">
          <w:pPr>
            <w:pStyle w:val="D19529393F444F0593004C1CF9F64DE0"/>
          </w:pPr>
          <w:r w:rsidRPr="00DF027C">
            <w:rPr>
              <w:noProof/>
              <w:lang w:bidi="es-ES"/>
            </w:rPr>
            <w:t>Para empezar ahora mismo, pulse el texto de cualquier marcador de pos</w:t>
          </w:r>
          <w:r w:rsidRPr="00DF027C">
            <w:rPr>
              <w:noProof/>
              <w:lang w:bidi="es-ES"/>
            </w:rPr>
            <w:t>ición (como este) y empiece a escribir para reemplazarlo por el suyo.</w:t>
          </w:r>
        </w:p>
      </w:docPartBody>
    </w:docPart>
    <w:docPart>
      <w:docPartPr>
        <w:name w:val="18FA321B828C406799A1EDA92BCB5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14C1D-2747-418E-90C7-D4B3739F66AE}"/>
      </w:docPartPr>
      <w:docPartBody>
        <w:p w:rsidR="00000000" w:rsidRDefault="00000000">
          <w:pPr>
            <w:pStyle w:val="18FA321B828C406799A1EDA92BCB547F"/>
          </w:pPr>
          <w:r w:rsidRPr="00DF027C">
            <w:rPr>
              <w:noProof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28"/>
    <w:rsid w:val="00A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2A00724F6904E0CB18C29FD614ACB04">
    <w:name w:val="72A00724F6904E0CB18C29FD614ACB04"/>
  </w:style>
  <w:style w:type="paragraph" w:customStyle="1" w:styleId="8B0A5A56908848B19B9741791700014D">
    <w:name w:val="8B0A5A56908848B19B9741791700014D"/>
  </w:style>
  <w:style w:type="paragraph" w:customStyle="1" w:styleId="D5F4076760A24813BD3809F1D804E108">
    <w:name w:val="D5F4076760A24813BD3809F1D804E108"/>
  </w:style>
  <w:style w:type="paragraph" w:customStyle="1" w:styleId="5B37513B79514C41A9B0DAB2AE2DB438">
    <w:name w:val="5B37513B79514C41A9B0DAB2AE2DB438"/>
  </w:style>
  <w:style w:type="paragraph" w:customStyle="1" w:styleId="A8B280BB16C14C819F40DC1EA932610B">
    <w:name w:val="A8B280BB16C14C819F40DC1EA932610B"/>
  </w:style>
  <w:style w:type="paragraph" w:customStyle="1" w:styleId="821378B960624EC99D41360DE48E2EE8">
    <w:name w:val="821378B960624EC99D41360DE48E2EE8"/>
  </w:style>
  <w:style w:type="paragraph" w:customStyle="1" w:styleId="D19529393F444F0593004C1CF9F64DE0">
    <w:name w:val="D19529393F444F0593004C1CF9F64DE0"/>
  </w:style>
  <w:style w:type="paragraph" w:customStyle="1" w:styleId="18FA321B828C406799A1EDA92BCB547F">
    <w:name w:val="18FA321B828C406799A1EDA92BCB5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Omar Alberto Torres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{C720ED2D-EB4F-4BD5-9733-8E71E67BD60B}tf16392850_win32</Template>
  <TotalTime>0</TotalTime>
  <Pages>6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Omar Alberto Torres</cp:lastModifiedBy>
  <cp:revision>2</cp:revision>
  <cp:lastPrinted>2006-08-01T17:47:00Z</cp:lastPrinted>
  <dcterms:created xsi:type="dcterms:W3CDTF">2022-07-22T15:56:00Z</dcterms:created>
  <dcterms:modified xsi:type="dcterms:W3CDTF">2022-07-22T15:56:00Z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